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51662C9D" w:rsidR="00692571" w:rsidRDefault="00692571" w:rsidP="00363F7D">
      <w:pPr>
        <w:pStyle w:val="Subttulo"/>
        <w:rPr>
          <w:rFonts w:ascii="Ubuntu Light" w:hAnsi="Ubuntu Light"/>
        </w:rPr>
      </w:pP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01AA65D3" w:rsidR="00B73596" w:rsidRPr="0081371F" w:rsidRDefault="0081371F" w:rsidP="0081371F">
            <w:pPr>
              <w:rPr>
                <w:rFonts w:ascii="Ubuntu Light" w:eastAsia="Times New Roman" w:hAnsi="Ubuntu Light" w:cs="Calibri"/>
                <w:color w:val="767171"/>
                <w:kern w:val="0"/>
                <w:sz w:val="22"/>
                <w:szCs w:val="22"/>
                <w:lang w:eastAsia="es-MX" w:bidi="ar-SA"/>
              </w:rPr>
            </w:pPr>
            <w:r w:rsidRPr="0081371F">
              <w:t>Erica Saavedra Riveros</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1FEC5B2D" w:rsidR="00B73596" w:rsidRPr="0081371F" w:rsidRDefault="0081371F" w:rsidP="0081371F">
            <w:pPr>
              <w:rPr>
                <w:lang w:eastAsia="es-MX" w:bidi="ar-SA"/>
              </w:rPr>
            </w:pPr>
            <w:r w:rsidRPr="0081371F">
              <w:rPr>
                <w:lang w:eastAsia="es-MX" w:bidi="ar-SA"/>
              </w:rPr>
              <w:t>José Omar Ojeda Aguilar</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7975F47A" w:rsidR="00B73596" w:rsidRPr="0081371F" w:rsidRDefault="00A15683" w:rsidP="0081371F">
            <w:pPr>
              <w:rPr>
                <w:rFonts w:ascii="Ubuntu Light" w:eastAsia="Times New Roman" w:hAnsi="Ubuntu Light" w:cs="Calibri"/>
                <w:color w:val="767171"/>
                <w:kern w:val="0"/>
                <w:sz w:val="22"/>
                <w:szCs w:val="22"/>
                <w:lang w:eastAsia="es-MX" w:bidi="ar-SA"/>
              </w:rPr>
            </w:pPr>
            <w:r w:rsidRPr="0081371F">
              <w:rPr>
                <w:rFonts w:ascii="Arial" w:hAnsi="Arial" w:cs="Arial"/>
                <w:sz w:val="20"/>
                <w:szCs w:val="20"/>
              </w:rPr>
              <w:t>Ramsés Ortiz Castro</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62023B55" w:rsidR="00B73596" w:rsidRPr="0081371F" w:rsidRDefault="0081371F" w:rsidP="00B73596">
            <w:pPr>
              <w:suppressAutoHyphens w:val="0"/>
              <w:autoSpaceDN/>
              <w:textAlignment w:val="auto"/>
              <w:rPr>
                <w:rFonts w:ascii="Ubuntu Light" w:eastAsia="Times New Roman" w:hAnsi="Ubuntu Light" w:cs="Calibri"/>
                <w:b/>
                <w:bCs/>
                <w:color w:val="767171"/>
                <w:kern w:val="0"/>
                <w:sz w:val="22"/>
                <w:szCs w:val="22"/>
                <w:lang w:eastAsia="es-MX" w:bidi="ar-SA"/>
              </w:rPr>
            </w:pPr>
            <w:r w:rsidRPr="0081371F">
              <w:rPr>
                <w:rFonts w:ascii="Arial" w:hAnsi="Arial" w:cs="Arial"/>
                <w:b/>
                <w:bCs/>
                <w:sz w:val="20"/>
                <w:szCs w:val="20"/>
              </w:rPr>
              <w:t>Ramsés Ortiz Castro</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3E7E6260" w:rsidR="00B73596" w:rsidRPr="00B73596" w:rsidRDefault="0081371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hAnsi="Ubuntu Light"/>
              </w:rPr>
              <w:t>Detector de maduración de frutas</w:t>
            </w:r>
            <w:r w:rsidR="00A15683">
              <w:rPr>
                <w:rFonts w:ascii="Ubuntu Light" w:eastAsia="Times New Roman" w:hAnsi="Ubuntu Light" w:cs="Calibri"/>
                <w:color w:val="767171"/>
                <w:kern w:val="0"/>
                <w:sz w:val="22"/>
                <w:szCs w:val="22"/>
                <w:lang w:eastAsia="es-MX" w:bidi="ar-SA"/>
              </w:rPr>
              <w:t xml:space="preserve">, </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0E886F70" w:rsidR="00B73596" w:rsidRPr="00B73596" w:rsidRDefault="0081371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Detectar el grado de maduración de las frutas para evitar el desperdicio de alimentos en los puntos de venta de frutas. </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A15683" w:rsidRPr="00B73596" w14:paraId="3B850895" w14:textId="77777777" w:rsidTr="0081371F">
        <w:trPr>
          <w:trHeight w:val="720"/>
        </w:trPr>
        <w:tc>
          <w:tcPr>
            <w:tcW w:w="2860" w:type="dxa"/>
            <w:shd w:val="clear" w:color="auto" w:fill="auto"/>
            <w:hideMark/>
          </w:tcPr>
          <w:p w14:paraId="5DC82180" w14:textId="77777777" w:rsidR="00A15683" w:rsidRPr="00B73596" w:rsidRDefault="00A15683" w:rsidP="00A1568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tcPr>
          <w:p w14:paraId="023BF0F3" w14:textId="77777777" w:rsidR="00A15683"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Determinar los parámetros de medición de la maduración de las frutas</w:t>
            </w:r>
          </w:p>
          <w:p w14:paraId="4ED27992" w14:textId="77777777" w:rsid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Escoger los sensores adecuados para los parámetros de medición de la maduración de la fruta</w:t>
            </w:r>
          </w:p>
          <w:p w14:paraId="317692A7" w14:textId="77777777" w:rsid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Conseguir los sensores</w:t>
            </w:r>
          </w:p>
          <w:p w14:paraId="72F3DB81" w14:textId="2A317EEA" w:rsid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 xml:space="preserve">Probar el correcto funcionamiento de los sensores </w:t>
            </w:r>
          </w:p>
          <w:p w14:paraId="72324EB6" w14:textId="77777777" w:rsid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 xml:space="preserve">Integrar sensores en un solo dispositivo </w:t>
            </w:r>
          </w:p>
          <w:p w14:paraId="3D49000A" w14:textId="77777777" w:rsid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Crear la comunicación por internet del dispositivo al servidor</w:t>
            </w:r>
          </w:p>
          <w:p w14:paraId="0C4E7A96" w14:textId="77777777" w:rsid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 xml:space="preserve">Realizar el procesamiento de datos en el servidor </w:t>
            </w:r>
          </w:p>
          <w:p w14:paraId="5961B0A0" w14:textId="77777777" w:rsid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Guardar en base de datos los resultados y valores de referencia</w:t>
            </w:r>
          </w:p>
          <w:p w14:paraId="0089A886" w14:textId="3B1F13ED" w:rsid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Presentar información al usuario en el navegador de internet, en caso de grado de maduración avanzado emitir alerta.</w:t>
            </w:r>
          </w:p>
          <w:p w14:paraId="61BA1A04" w14:textId="263134DC" w:rsidR="0081371F" w:rsidRPr="0081371F" w:rsidRDefault="0081371F" w:rsidP="0081371F">
            <w:pPr>
              <w:pStyle w:val="Prrafodelista"/>
              <w:numPr>
                <w:ilvl w:val="0"/>
                <w:numId w:val="7"/>
              </w:numPr>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Responder a las acciones del usuario en el navegador de internet.</w:t>
            </w:r>
          </w:p>
        </w:tc>
      </w:tr>
      <w:tr w:rsidR="00A15683" w:rsidRPr="00B73596" w14:paraId="6520DD91" w14:textId="77777777" w:rsidTr="0081371F">
        <w:trPr>
          <w:trHeight w:val="360"/>
        </w:trPr>
        <w:tc>
          <w:tcPr>
            <w:tcW w:w="2860" w:type="dxa"/>
            <w:shd w:val="clear" w:color="auto" w:fill="auto"/>
            <w:hideMark/>
          </w:tcPr>
          <w:p w14:paraId="79A72301" w14:textId="77777777" w:rsidR="00A15683" w:rsidRPr="00B73596" w:rsidRDefault="00A15683" w:rsidP="00A15683">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tcPr>
          <w:p w14:paraId="1BF6C644" w14:textId="150D8A40" w:rsidR="00A15683" w:rsidRPr="00B73596" w:rsidRDefault="00A15683" w:rsidP="00A15683">
            <w:pPr>
              <w:suppressAutoHyphens w:val="0"/>
              <w:autoSpaceDN/>
              <w:textAlignment w:val="auto"/>
              <w:rPr>
                <w:rFonts w:ascii="Ubuntu Light" w:eastAsia="Times New Roman" w:hAnsi="Ubuntu Light" w:cs="Calibri"/>
                <w:color w:val="767171"/>
                <w:kern w:val="0"/>
                <w:sz w:val="22"/>
                <w:szCs w:val="22"/>
                <w:lang w:eastAsia="es-MX" w:bidi="ar-SA"/>
              </w:rPr>
            </w:pPr>
          </w:p>
        </w:tc>
      </w:tr>
      <w:tr w:rsidR="00A15683" w:rsidRPr="00B73596" w14:paraId="4D3EE552" w14:textId="77777777" w:rsidTr="00B73596">
        <w:trPr>
          <w:trHeight w:val="360"/>
        </w:trPr>
        <w:tc>
          <w:tcPr>
            <w:tcW w:w="2860" w:type="dxa"/>
            <w:shd w:val="clear" w:color="auto" w:fill="auto"/>
            <w:hideMark/>
          </w:tcPr>
          <w:p w14:paraId="38E0ECBA" w14:textId="77777777" w:rsidR="00A15683" w:rsidRPr="00B73596" w:rsidRDefault="00A15683" w:rsidP="00A15683">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27E66860" w14:textId="437D7C3C" w:rsidR="00A15683" w:rsidRPr="00B73596" w:rsidRDefault="00A15683" w:rsidP="00A15683">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743CCE50" w14:textId="771564CA" w:rsidR="0081371F" w:rsidRPr="0081371F" w:rsidRDefault="0081371F" w:rsidP="0081371F">
            <w:pPr>
              <w:rPr>
                <w:lang w:eastAsia="es-MX" w:bidi="ar-SA"/>
              </w:rPr>
            </w:pPr>
            <w:r w:rsidRPr="0081371F">
              <w:rPr>
                <w:lang w:eastAsia="es-MX" w:bidi="ar-SA"/>
              </w:rPr>
              <w:t xml:space="preserve">El dispositivo </w:t>
            </w:r>
            <w:r w:rsidRPr="0081371F">
              <w:rPr>
                <w:lang w:eastAsia="es-MX" w:bidi="ar-SA"/>
              </w:rPr>
              <w:t>debe</w:t>
            </w:r>
            <w:r w:rsidRPr="0081371F">
              <w:rPr>
                <w:lang w:eastAsia="es-MX" w:bidi="ar-SA"/>
              </w:rPr>
              <w:t xml:space="preserve"> detectar varios indicadores de madures de la </w:t>
            </w:r>
            <w:r w:rsidRPr="0081371F">
              <w:rPr>
                <w:lang w:eastAsia="es-MX" w:bidi="ar-SA"/>
              </w:rPr>
              <w:t>mayoría</w:t>
            </w:r>
            <w:r w:rsidRPr="0081371F">
              <w:rPr>
                <w:lang w:eastAsia="es-MX" w:bidi="ar-SA"/>
              </w:rPr>
              <w:t xml:space="preserve"> de los productos, asociando un conjunto de valores de referencia a cada tipo de </w:t>
            </w:r>
            <w:r w:rsidRPr="0081371F">
              <w:rPr>
                <w:lang w:eastAsia="es-MX" w:bidi="ar-SA"/>
              </w:rPr>
              <w:t>producto</w:t>
            </w:r>
            <w:r w:rsidRPr="0081371F">
              <w:rPr>
                <w:lang w:eastAsia="es-MX" w:bidi="ar-SA"/>
              </w:rPr>
              <w:t>.</w:t>
            </w:r>
          </w:p>
          <w:p w14:paraId="5BC3CD92" w14:textId="77777777" w:rsidR="0081371F" w:rsidRPr="0081371F" w:rsidRDefault="0081371F" w:rsidP="0081371F">
            <w:pPr>
              <w:rPr>
                <w:lang w:eastAsia="es-MX" w:bidi="ar-SA"/>
              </w:rPr>
            </w:pPr>
          </w:p>
          <w:p w14:paraId="01B23348" w14:textId="77777777" w:rsidR="0081371F" w:rsidRPr="0081371F" w:rsidRDefault="0081371F" w:rsidP="0081371F">
            <w:pPr>
              <w:rPr>
                <w:lang w:eastAsia="es-MX" w:bidi="ar-SA"/>
              </w:rPr>
            </w:pPr>
            <w:r w:rsidRPr="0081371F">
              <w:rPr>
                <w:lang w:eastAsia="es-MX" w:bidi="ar-SA"/>
              </w:rPr>
              <w:t>Los indicadores de madures que se encuentran son:</w:t>
            </w:r>
          </w:p>
          <w:p w14:paraId="2C661172" w14:textId="77777777" w:rsidR="0081371F" w:rsidRPr="0081371F" w:rsidRDefault="0081371F" w:rsidP="0081371F">
            <w:pPr>
              <w:rPr>
                <w:lang w:eastAsia="es-MX" w:bidi="ar-SA"/>
              </w:rPr>
            </w:pPr>
          </w:p>
          <w:p w14:paraId="62B81669" w14:textId="77777777" w:rsidR="0081371F" w:rsidRPr="0081371F" w:rsidRDefault="0081371F" w:rsidP="0081371F">
            <w:pPr>
              <w:pStyle w:val="Prrafodelista"/>
              <w:numPr>
                <w:ilvl w:val="0"/>
                <w:numId w:val="9"/>
              </w:numPr>
              <w:rPr>
                <w:lang w:eastAsia="es-MX" w:bidi="ar-SA"/>
              </w:rPr>
            </w:pPr>
            <w:r w:rsidRPr="0081371F">
              <w:rPr>
                <w:lang w:eastAsia="es-MX" w:bidi="ar-SA"/>
              </w:rPr>
              <w:t>Concentración de Gas Etileno</w:t>
            </w:r>
          </w:p>
          <w:p w14:paraId="4B409C60" w14:textId="77777777" w:rsidR="0081371F" w:rsidRPr="0081371F" w:rsidRDefault="0081371F" w:rsidP="0081371F">
            <w:pPr>
              <w:pStyle w:val="Prrafodelista"/>
              <w:numPr>
                <w:ilvl w:val="0"/>
                <w:numId w:val="9"/>
              </w:numPr>
              <w:rPr>
                <w:lang w:eastAsia="es-MX" w:bidi="ar-SA"/>
              </w:rPr>
            </w:pPr>
            <w:r w:rsidRPr="0081371F">
              <w:rPr>
                <w:lang w:eastAsia="es-MX" w:bidi="ar-SA"/>
              </w:rPr>
              <w:t>Temperatura ambiente y del producto</w:t>
            </w:r>
          </w:p>
          <w:p w14:paraId="08BBEDBD" w14:textId="77777777" w:rsidR="0081371F" w:rsidRPr="0081371F" w:rsidRDefault="0081371F" w:rsidP="0081371F">
            <w:pPr>
              <w:pStyle w:val="Prrafodelista"/>
              <w:numPr>
                <w:ilvl w:val="0"/>
                <w:numId w:val="9"/>
              </w:numPr>
              <w:rPr>
                <w:lang w:eastAsia="es-MX" w:bidi="ar-SA"/>
              </w:rPr>
            </w:pPr>
            <w:r w:rsidRPr="0081371F">
              <w:rPr>
                <w:lang w:eastAsia="es-MX" w:bidi="ar-SA"/>
              </w:rPr>
              <w:t>Concentración de gas CO2</w:t>
            </w:r>
          </w:p>
          <w:p w14:paraId="2C9C1D7D" w14:textId="77777777" w:rsidR="0081371F" w:rsidRPr="0081371F" w:rsidRDefault="0081371F" w:rsidP="0081371F">
            <w:pPr>
              <w:pStyle w:val="Prrafodelista"/>
              <w:numPr>
                <w:ilvl w:val="0"/>
                <w:numId w:val="9"/>
              </w:numPr>
              <w:rPr>
                <w:lang w:eastAsia="es-MX" w:bidi="ar-SA"/>
              </w:rPr>
            </w:pPr>
            <w:r w:rsidRPr="0081371F">
              <w:rPr>
                <w:lang w:eastAsia="es-MX" w:bidi="ar-SA"/>
              </w:rPr>
              <w:t>Porcentaje de Humedad del aire en el ambiente</w:t>
            </w:r>
          </w:p>
          <w:p w14:paraId="7C24163A" w14:textId="77777777" w:rsidR="0081371F" w:rsidRPr="0081371F" w:rsidRDefault="0081371F" w:rsidP="0081371F">
            <w:pPr>
              <w:pStyle w:val="Prrafodelista"/>
              <w:numPr>
                <w:ilvl w:val="0"/>
                <w:numId w:val="9"/>
              </w:numPr>
              <w:rPr>
                <w:lang w:eastAsia="es-MX" w:bidi="ar-SA"/>
              </w:rPr>
            </w:pPr>
            <w:r w:rsidRPr="0081371F">
              <w:rPr>
                <w:lang w:eastAsia="es-MX" w:bidi="ar-SA"/>
              </w:rPr>
              <w:t>Firmeza del cuerpo del producto o Textura</w:t>
            </w:r>
          </w:p>
          <w:p w14:paraId="0CE1AFEF" w14:textId="77777777" w:rsidR="0081371F" w:rsidRDefault="0081371F" w:rsidP="0081371F">
            <w:pPr>
              <w:pStyle w:val="Prrafodelista"/>
              <w:numPr>
                <w:ilvl w:val="0"/>
                <w:numId w:val="9"/>
              </w:numPr>
              <w:rPr>
                <w:lang w:eastAsia="es-MX" w:bidi="ar-SA"/>
              </w:rPr>
            </w:pPr>
            <w:r w:rsidRPr="0081371F">
              <w:rPr>
                <w:lang w:eastAsia="es-MX" w:bidi="ar-SA"/>
              </w:rPr>
              <w:t>Color de la superficie del producto.</w:t>
            </w:r>
            <w:r w:rsidR="00B73596" w:rsidRPr="0081371F">
              <w:rPr>
                <w:lang w:eastAsia="es-MX" w:bidi="ar-SA"/>
              </w:rPr>
              <w:br/>
            </w:r>
          </w:p>
          <w:p w14:paraId="04B5CBB6" w14:textId="39DF61D8" w:rsidR="0081371F" w:rsidRPr="0081371F" w:rsidRDefault="0081371F" w:rsidP="0081371F">
            <w:pPr>
              <w:rPr>
                <w:b/>
                <w:bCs/>
                <w:lang w:eastAsia="es-MX" w:bidi="ar-SA"/>
              </w:rPr>
            </w:pPr>
            <w:r w:rsidRPr="0081371F">
              <w:rPr>
                <w:b/>
                <w:bCs/>
                <w:lang w:eastAsia="es-MX" w:bidi="ar-SA"/>
              </w:rPr>
              <w:t>Funciones del dispositivo</w:t>
            </w:r>
          </w:p>
          <w:p w14:paraId="49B975D5" w14:textId="77777777" w:rsidR="0081371F" w:rsidRPr="0081371F" w:rsidRDefault="0081371F" w:rsidP="0081371F">
            <w:pPr>
              <w:rPr>
                <w:lang w:eastAsia="es-MX" w:bidi="ar-SA"/>
              </w:rPr>
            </w:pPr>
          </w:p>
          <w:p w14:paraId="4D54B67F" w14:textId="38EAE023" w:rsidR="0081371F" w:rsidRPr="0081371F" w:rsidRDefault="0081371F" w:rsidP="0081371F">
            <w:pPr>
              <w:rPr>
                <w:lang w:eastAsia="es-MX" w:bidi="ar-SA"/>
              </w:rPr>
            </w:pPr>
            <w:r w:rsidRPr="0081371F">
              <w:rPr>
                <w:lang w:eastAsia="es-MX" w:bidi="ar-SA"/>
              </w:rPr>
              <w:t xml:space="preserve">En el dispositivo </w:t>
            </w:r>
            <w:r w:rsidRPr="0081371F">
              <w:rPr>
                <w:lang w:eastAsia="es-MX" w:bidi="ar-SA"/>
              </w:rPr>
              <w:t>cumplirá</w:t>
            </w:r>
            <w:r w:rsidRPr="0081371F">
              <w:rPr>
                <w:lang w:eastAsia="es-MX" w:bidi="ar-SA"/>
              </w:rPr>
              <w:t xml:space="preserve"> funciones de entrada y salida, donde los sensores son entradas y una pantalla será la salida</w:t>
            </w:r>
          </w:p>
          <w:p w14:paraId="45E9F483" w14:textId="77777777" w:rsidR="0081371F" w:rsidRPr="0081371F" w:rsidRDefault="0081371F" w:rsidP="0081371F">
            <w:pPr>
              <w:rPr>
                <w:lang w:eastAsia="es-MX" w:bidi="ar-SA"/>
              </w:rPr>
            </w:pPr>
          </w:p>
          <w:p w14:paraId="3B561F48" w14:textId="77777777" w:rsidR="0081371F" w:rsidRPr="0081371F" w:rsidRDefault="0081371F" w:rsidP="0081371F">
            <w:pPr>
              <w:pStyle w:val="Prrafodelista"/>
              <w:numPr>
                <w:ilvl w:val="0"/>
                <w:numId w:val="10"/>
              </w:numPr>
              <w:rPr>
                <w:lang w:eastAsia="es-MX" w:bidi="ar-SA"/>
              </w:rPr>
            </w:pPr>
            <w:r w:rsidRPr="0081371F">
              <w:rPr>
                <w:lang w:eastAsia="es-MX" w:bidi="ar-SA"/>
              </w:rPr>
              <w:t>Detectar temperatura y humedad del ambiente</w:t>
            </w:r>
          </w:p>
          <w:p w14:paraId="71FAD0E4" w14:textId="77777777" w:rsidR="0081371F" w:rsidRPr="0081371F" w:rsidRDefault="0081371F" w:rsidP="0081371F">
            <w:pPr>
              <w:pStyle w:val="Prrafodelista"/>
              <w:numPr>
                <w:ilvl w:val="0"/>
                <w:numId w:val="10"/>
              </w:numPr>
              <w:rPr>
                <w:lang w:eastAsia="es-MX" w:bidi="ar-SA"/>
              </w:rPr>
            </w:pPr>
            <w:r w:rsidRPr="0081371F">
              <w:rPr>
                <w:lang w:eastAsia="es-MX" w:bidi="ar-SA"/>
              </w:rPr>
              <w:t>Detectar temperatura del producto</w:t>
            </w:r>
          </w:p>
          <w:p w14:paraId="3E2C9C76" w14:textId="77777777" w:rsidR="0081371F" w:rsidRPr="0081371F" w:rsidRDefault="0081371F" w:rsidP="0081371F">
            <w:pPr>
              <w:pStyle w:val="Prrafodelista"/>
              <w:numPr>
                <w:ilvl w:val="0"/>
                <w:numId w:val="10"/>
              </w:numPr>
              <w:rPr>
                <w:lang w:eastAsia="es-MX" w:bidi="ar-SA"/>
              </w:rPr>
            </w:pPr>
            <w:r w:rsidRPr="0081371F">
              <w:rPr>
                <w:lang w:eastAsia="es-MX" w:bidi="ar-SA"/>
              </w:rPr>
              <w:t>Detectar concentración de CO2 del espacio cercano al producto</w:t>
            </w:r>
          </w:p>
          <w:p w14:paraId="507B286B" w14:textId="77777777" w:rsidR="0081371F" w:rsidRPr="0081371F" w:rsidRDefault="0081371F" w:rsidP="0081371F">
            <w:pPr>
              <w:pStyle w:val="Prrafodelista"/>
              <w:numPr>
                <w:ilvl w:val="0"/>
                <w:numId w:val="10"/>
              </w:numPr>
              <w:rPr>
                <w:lang w:eastAsia="es-MX" w:bidi="ar-SA"/>
              </w:rPr>
            </w:pPr>
            <w:r w:rsidRPr="0081371F">
              <w:rPr>
                <w:lang w:eastAsia="es-MX" w:bidi="ar-SA"/>
              </w:rPr>
              <w:t>Detectar el color del producto</w:t>
            </w:r>
          </w:p>
          <w:p w14:paraId="1FCA6AA3" w14:textId="39D3D4AB" w:rsidR="0081371F" w:rsidRDefault="0081371F" w:rsidP="0081371F">
            <w:pPr>
              <w:pStyle w:val="Prrafodelista"/>
              <w:numPr>
                <w:ilvl w:val="0"/>
                <w:numId w:val="10"/>
              </w:numPr>
              <w:rPr>
                <w:lang w:eastAsia="es-MX" w:bidi="ar-SA"/>
              </w:rPr>
            </w:pPr>
            <w:r w:rsidRPr="0081371F">
              <w:rPr>
                <w:lang w:eastAsia="es-MX" w:bidi="ar-SA"/>
              </w:rPr>
              <w:t>Detectar la firmeza del producto.</w:t>
            </w:r>
          </w:p>
          <w:p w14:paraId="0E9279B1" w14:textId="77777777" w:rsidR="0081371F" w:rsidRPr="0081371F" w:rsidRDefault="0081371F" w:rsidP="0081371F">
            <w:pPr>
              <w:pStyle w:val="Prrafodelista"/>
              <w:rPr>
                <w:lang w:eastAsia="es-MX" w:bidi="ar-SA"/>
              </w:rPr>
            </w:pPr>
          </w:p>
          <w:p w14:paraId="3369B9EB" w14:textId="77777777" w:rsidR="0081371F" w:rsidRPr="0081371F" w:rsidRDefault="0081371F" w:rsidP="0081371F">
            <w:pPr>
              <w:rPr>
                <w:lang w:eastAsia="es-MX" w:bidi="ar-SA"/>
              </w:rPr>
            </w:pPr>
            <w:r w:rsidRPr="0081371F">
              <w:rPr>
                <w:lang w:eastAsia="es-MX" w:bidi="ar-SA"/>
              </w:rPr>
              <w:t>Para darle información al usuario se ocupa una pantalla y un medio para introducir información directamente del usuario</w:t>
            </w:r>
          </w:p>
          <w:p w14:paraId="7A0E49E1" w14:textId="77777777" w:rsidR="0081371F" w:rsidRPr="0081371F" w:rsidRDefault="0081371F" w:rsidP="0081371F">
            <w:pPr>
              <w:rPr>
                <w:lang w:eastAsia="es-MX" w:bidi="ar-SA"/>
              </w:rPr>
            </w:pPr>
          </w:p>
          <w:p w14:paraId="113530F5" w14:textId="77777777" w:rsidR="0081371F" w:rsidRPr="0081371F" w:rsidRDefault="0081371F" w:rsidP="0081371F">
            <w:pPr>
              <w:pStyle w:val="Prrafodelista"/>
              <w:numPr>
                <w:ilvl w:val="0"/>
                <w:numId w:val="11"/>
              </w:numPr>
              <w:rPr>
                <w:lang w:eastAsia="es-MX" w:bidi="ar-SA"/>
              </w:rPr>
            </w:pPr>
            <w:r w:rsidRPr="0081371F">
              <w:rPr>
                <w:lang w:eastAsia="es-MX" w:bidi="ar-SA"/>
              </w:rPr>
              <w:t>Mostrar lista de nombres de productos para que el usuario lo seleccione.</w:t>
            </w:r>
          </w:p>
          <w:p w14:paraId="40A3CFFD" w14:textId="77777777" w:rsidR="0081371F" w:rsidRPr="0081371F" w:rsidRDefault="0081371F" w:rsidP="0081371F">
            <w:pPr>
              <w:pStyle w:val="Prrafodelista"/>
              <w:numPr>
                <w:ilvl w:val="0"/>
                <w:numId w:val="11"/>
              </w:numPr>
              <w:rPr>
                <w:lang w:eastAsia="es-MX" w:bidi="ar-SA"/>
              </w:rPr>
            </w:pPr>
            <w:r w:rsidRPr="0081371F">
              <w:rPr>
                <w:lang w:eastAsia="es-MX" w:bidi="ar-SA"/>
              </w:rPr>
              <w:t>Agregar calibración por el usuario.</w:t>
            </w:r>
          </w:p>
          <w:p w14:paraId="676F0475" w14:textId="77777777" w:rsidR="0081371F" w:rsidRPr="0081371F" w:rsidRDefault="0081371F" w:rsidP="0081371F">
            <w:pPr>
              <w:pStyle w:val="Prrafodelista"/>
              <w:numPr>
                <w:ilvl w:val="0"/>
                <w:numId w:val="11"/>
              </w:numPr>
              <w:rPr>
                <w:lang w:eastAsia="es-MX" w:bidi="ar-SA"/>
              </w:rPr>
            </w:pPr>
            <w:r w:rsidRPr="0081371F">
              <w:rPr>
                <w:lang w:eastAsia="es-MX" w:bidi="ar-SA"/>
              </w:rPr>
              <w:t>Enviar datos a base de datos</w:t>
            </w:r>
          </w:p>
          <w:p w14:paraId="290AFDC2" w14:textId="77777777" w:rsidR="0081371F" w:rsidRPr="0081371F" w:rsidRDefault="0081371F" w:rsidP="0081371F">
            <w:pPr>
              <w:pStyle w:val="Prrafodelista"/>
              <w:numPr>
                <w:ilvl w:val="0"/>
                <w:numId w:val="11"/>
              </w:numPr>
              <w:rPr>
                <w:lang w:eastAsia="es-MX" w:bidi="ar-SA"/>
              </w:rPr>
            </w:pPr>
            <w:r w:rsidRPr="0081371F">
              <w:rPr>
                <w:lang w:eastAsia="es-MX" w:bidi="ar-SA"/>
              </w:rPr>
              <w:t>Mostrar información del producto al usuario</w:t>
            </w:r>
          </w:p>
          <w:p w14:paraId="25B5BB9E" w14:textId="77777777" w:rsidR="0081371F" w:rsidRPr="0081371F" w:rsidRDefault="0081371F" w:rsidP="0081371F">
            <w:pPr>
              <w:pStyle w:val="Prrafodelista"/>
              <w:numPr>
                <w:ilvl w:val="1"/>
                <w:numId w:val="11"/>
              </w:numPr>
              <w:rPr>
                <w:lang w:eastAsia="es-MX" w:bidi="ar-SA"/>
              </w:rPr>
            </w:pPr>
            <w:r w:rsidRPr="0081371F">
              <w:rPr>
                <w:lang w:eastAsia="es-MX" w:bidi="ar-SA"/>
              </w:rPr>
              <w:t>Grado de madures del producto</w:t>
            </w:r>
          </w:p>
          <w:p w14:paraId="47EB6275" w14:textId="77777777" w:rsidR="0081371F" w:rsidRPr="0081371F" w:rsidRDefault="0081371F" w:rsidP="0081371F">
            <w:pPr>
              <w:pStyle w:val="Prrafodelista"/>
              <w:numPr>
                <w:ilvl w:val="1"/>
                <w:numId w:val="11"/>
              </w:numPr>
              <w:rPr>
                <w:lang w:eastAsia="es-MX" w:bidi="ar-SA"/>
              </w:rPr>
            </w:pPr>
            <w:r w:rsidRPr="0081371F">
              <w:rPr>
                <w:lang w:eastAsia="es-MX" w:bidi="ar-SA"/>
              </w:rPr>
              <w:t>Tiempo de vida (calendario o grafica de Gantt)</w:t>
            </w:r>
          </w:p>
          <w:p w14:paraId="2C2CF5FA" w14:textId="77777777" w:rsidR="0081371F" w:rsidRPr="0081371F" w:rsidRDefault="0081371F" w:rsidP="0081371F">
            <w:pPr>
              <w:pStyle w:val="Prrafodelista"/>
              <w:numPr>
                <w:ilvl w:val="1"/>
                <w:numId w:val="11"/>
              </w:numPr>
              <w:rPr>
                <w:lang w:eastAsia="es-MX" w:bidi="ar-SA"/>
              </w:rPr>
            </w:pPr>
            <w:r w:rsidRPr="0081371F">
              <w:rPr>
                <w:lang w:eastAsia="es-MX" w:bidi="ar-SA"/>
              </w:rPr>
              <w:lastRenderedPageBreak/>
              <w:t>Señal para donación</w:t>
            </w:r>
          </w:p>
          <w:p w14:paraId="53E538A2" w14:textId="77777777" w:rsidR="0081371F" w:rsidRPr="0081371F" w:rsidRDefault="0081371F" w:rsidP="0081371F">
            <w:pPr>
              <w:pStyle w:val="Prrafodelista"/>
              <w:numPr>
                <w:ilvl w:val="1"/>
                <w:numId w:val="11"/>
              </w:numPr>
              <w:rPr>
                <w:lang w:eastAsia="es-MX" w:bidi="ar-SA"/>
              </w:rPr>
            </w:pPr>
            <w:r w:rsidRPr="0081371F">
              <w:rPr>
                <w:lang w:eastAsia="es-MX" w:bidi="ar-SA"/>
              </w:rPr>
              <w:t>Información de valor agregado (recetas de cocina con el conjunto de productos)</w:t>
            </w:r>
          </w:p>
          <w:p w14:paraId="3A610796" w14:textId="77777777" w:rsidR="0081371F" w:rsidRDefault="0081371F" w:rsidP="0081371F">
            <w:pPr>
              <w:rPr>
                <w:lang w:eastAsia="es-MX" w:bidi="ar-SA"/>
              </w:rPr>
            </w:pPr>
          </w:p>
          <w:p w14:paraId="1BBA7D44" w14:textId="60C9D79A" w:rsidR="0081371F" w:rsidRPr="0081371F" w:rsidRDefault="0081371F" w:rsidP="0081371F">
            <w:pPr>
              <w:rPr>
                <w:b/>
                <w:bCs/>
                <w:lang w:eastAsia="es-MX" w:bidi="ar-SA"/>
              </w:rPr>
            </w:pPr>
            <w:r w:rsidRPr="0081371F">
              <w:rPr>
                <w:b/>
                <w:bCs/>
                <w:lang w:eastAsia="es-MX" w:bidi="ar-SA"/>
              </w:rPr>
              <w:t>Función de la base de datos</w:t>
            </w:r>
          </w:p>
          <w:p w14:paraId="66113970" w14:textId="77777777" w:rsidR="0081371F" w:rsidRDefault="0081371F" w:rsidP="0081371F">
            <w:pPr>
              <w:rPr>
                <w:lang w:eastAsia="es-MX" w:bidi="ar-SA"/>
              </w:rPr>
            </w:pPr>
          </w:p>
          <w:p w14:paraId="5C644815" w14:textId="376CDAC3" w:rsidR="0081371F" w:rsidRPr="0081371F" w:rsidRDefault="0081371F" w:rsidP="0081371F">
            <w:pPr>
              <w:pStyle w:val="Prrafodelista"/>
              <w:numPr>
                <w:ilvl w:val="0"/>
                <w:numId w:val="12"/>
              </w:numPr>
              <w:rPr>
                <w:lang w:eastAsia="es-MX" w:bidi="ar-SA"/>
              </w:rPr>
            </w:pPr>
            <w:r w:rsidRPr="0081371F">
              <w:rPr>
                <w:lang w:eastAsia="es-MX" w:bidi="ar-SA"/>
              </w:rPr>
              <w:t>Guardar los valores de los sensores enviados por el dispositivo</w:t>
            </w:r>
          </w:p>
          <w:p w14:paraId="0E2E382E" w14:textId="61171D1F" w:rsidR="0081371F" w:rsidRPr="0081371F" w:rsidRDefault="0081371F" w:rsidP="0081371F">
            <w:pPr>
              <w:pStyle w:val="Prrafodelista"/>
              <w:numPr>
                <w:ilvl w:val="0"/>
                <w:numId w:val="12"/>
              </w:numPr>
              <w:rPr>
                <w:lang w:eastAsia="es-MX" w:bidi="ar-SA"/>
              </w:rPr>
            </w:pPr>
            <w:r w:rsidRPr="0081371F">
              <w:rPr>
                <w:lang w:eastAsia="es-MX" w:bidi="ar-SA"/>
              </w:rPr>
              <w:t xml:space="preserve">Guardar datos de referencia de cada fruta, color, maduración, olores y su tiempo de vida </w:t>
            </w:r>
            <w:r w:rsidRPr="0081371F">
              <w:rPr>
                <w:lang w:eastAsia="es-MX" w:bidi="ar-SA"/>
              </w:rPr>
              <w:t>útil</w:t>
            </w:r>
            <w:r w:rsidRPr="0081371F">
              <w:rPr>
                <w:lang w:eastAsia="es-MX" w:bidi="ar-SA"/>
              </w:rPr>
              <w:t>.</w:t>
            </w:r>
          </w:p>
          <w:p w14:paraId="1E2DFB6E" w14:textId="77777777" w:rsidR="0081371F" w:rsidRPr="0081371F" w:rsidRDefault="0081371F" w:rsidP="0081371F">
            <w:pPr>
              <w:pStyle w:val="Prrafodelista"/>
              <w:numPr>
                <w:ilvl w:val="0"/>
                <w:numId w:val="12"/>
              </w:numPr>
              <w:rPr>
                <w:lang w:eastAsia="es-MX" w:bidi="ar-SA"/>
              </w:rPr>
            </w:pPr>
            <w:r w:rsidRPr="0081371F">
              <w:rPr>
                <w:lang w:eastAsia="es-MX" w:bidi="ar-SA"/>
              </w:rPr>
              <w:t>Entregar datos al sistema de procesamiento de datos</w:t>
            </w:r>
          </w:p>
          <w:p w14:paraId="78981652" w14:textId="77777777" w:rsidR="0081371F" w:rsidRDefault="0081371F" w:rsidP="0081371F">
            <w:pPr>
              <w:rPr>
                <w:b/>
                <w:bCs/>
                <w:lang w:eastAsia="es-MX" w:bidi="ar-SA"/>
              </w:rPr>
            </w:pPr>
          </w:p>
          <w:p w14:paraId="65135FB5" w14:textId="7D9D3BD9" w:rsidR="0081371F" w:rsidRDefault="0081371F" w:rsidP="0081371F">
            <w:pPr>
              <w:rPr>
                <w:b/>
                <w:bCs/>
                <w:lang w:eastAsia="es-MX" w:bidi="ar-SA"/>
              </w:rPr>
            </w:pPr>
            <w:r w:rsidRPr="0081371F">
              <w:rPr>
                <w:b/>
                <w:bCs/>
                <w:lang w:eastAsia="es-MX" w:bidi="ar-SA"/>
              </w:rPr>
              <w:t>Procesamiento de datos</w:t>
            </w:r>
          </w:p>
          <w:p w14:paraId="140E01F9" w14:textId="77777777" w:rsidR="0081371F" w:rsidRPr="0081371F" w:rsidRDefault="0081371F" w:rsidP="0081371F">
            <w:pPr>
              <w:rPr>
                <w:b/>
                <w:bCs/>
                <w:lang w:eastAsia="es-MX" w:bidi="ar-SA"/>
              </w:rPr>
            </w:pPr>
          </w:p>
          <w:p w14:paraId="76FF6AF3" w14:textId="7656FE2B" w:rsidR="0081371F" w:rsidRPr="0081371F" w:rsidRDefault="0081371F" w:rsidP="0081371F">
            <w:pPr>
              <w:pStyle w:val="Prrafodelista"/>
              <w:numPr>
                <w:ilvl w:val="0"/>
                <w:numId w:val="13"/>
              </w:numPr>
              <w:rPr>
                <w:lang w:eastAsia="es-MX" w:bidi="ar-SA"/>
              </w:rPr>
            </w:pPr>
            <w:r w:rsidRPr="0081371F">
              <w:rPr>
                <w:lang w:eastAsia="es-MX" w:bidi="ar-SA"/>
              </w:rPr>
              <w:t>Tomar datos de referencia de la base de datos según el producto</w:t>
            </w:r>
          </w:p>
          <w:p w14:paraId="66D1C57B" w14:textId="6D5B4F1B" w:rsidR="0081371F" w:rsidRPr="0081371F" w:rsidRDefault="0081371F" w:rsidP="0081371F">
            <w:pPr>
              <w:pStyle w:val="Prrafodelista"/>
              <w:numPr>
                <w:ilvl w:val="0"/>
                <w:numId w:val="13"/>
              </w:numPr>
              <w:rPr>
                <w:lang w:eastAsia="es-MX" w:bidi="ar-SA"/>
              </w:rPr>
            </w:pPr>
            <w:r w:rsidRPr="0081371F">
              <w:rPr>
                <w:lang w:eastAsia="es-MX" w:bidi="ar-SA"/>
              </w:rPr>
              <w:t>Tomar datos de sensores guardados en base de datos según el producto</w:t>
            </w:r>
          </w:p>
          <w:p w14:paraId="32496DB3" w14:textId="002F353B" w:rsidR="0081371F" w:rsidRPr="0081371F" w:rsidRDefault="0081371F" w:rsidP="0081371F">
            <w:pPr>
              <w:pStyle w:val="Prrafodelista"/>
              <w:numPr>
                <w:ilvl w:val="0"/>
                <w:numId w:val="13"/>
              </w:numPr>
              <w:rPr>
                <w:lang w:eastAsia="es-MX" w:bidi="ar-SA"/>
              </w:rPr>
            </w:pPr>
            <w:r w:rsidRPr="0081371F">
              <w:rPr>
                <w:lang w:eastAsia="es-MX" w:bidi="ar-SA"/>
              </w:rPr>
              <w:t xml:space="preserve">Comparar conjunto de datos de sensores contra conjunto de valores de referencia para el producto </w:t>
            </w:r>
            <w:r w:rsidRPr="0081371F">
              <w:rPr>
                <w:lang w:eastAsia="es-MX" w:bidi="ar-SA"/>
              </w:rPr>
              <w:t>específico</w:t>
            </w:r>
            <w:r w:rsidRPr="0081371F">
              <w:rPr>
                <w:lang w:eastAsia="es-MX" w:bidi="ar-SA"/>
              </w:rPr>
              <w:t>.</w:t>
            </w:r>
          </w:p>
          <w:p w14:paraId="60A3C2CB" w14:textId="352D03C9" w:rsidR="0081371F" w:rsidRPr="0081371F" w:rsidRDefault="0081371F" w:rsidP="0081371F">
            <w:pPr>
              <w:pStyle w:val="Prrafodelista"/>
              <w:numPr>
                <w:ilvl w:val="0"/>
                <w:numId w:val="13"/>
              </w:numPr>
              <w:rPr>
                <w:lang w:eastAsia="es-MX" w:bidi="ar-SA"/>
              </w:rPr>
            </w:pPr>
            <w:r w:rsidRPr="0081371F">
              <w:rPr>
                <w:lang w:eastAsia="es-MX" w:bidi="ar-SA"/>
              </w:rPr>
              <w:t>Determinar grado de madures del producto.</w:t>
            </w:r>
          </w:p>
          <w:p w14:paraId="6C370008" w14:textId="5984E3F4" w:rsidR="0081371F" w:rsidRPr="0081371F" w:rsidRDefault="0081371F" w:rsidP="0081371F">
            <w:pPr>
              <w:pStyle w:val="Prrafodelista"/>
              <w:numPr>
                <w:ilvl w:val="0"/>
                <w:numId w:val="13"/>
              </w:numPr>
              <w:rPr>
                <w:lang w:eastAsia="es-MX" w:bidi="ar-SA"/>
              </w:rPr>
            </w:pPr>
            <w:r w:rsidRPr="0081371F">
              <w:rPr>
                <w:lang w:eastAsia="es-MX" w:bidi="ar-SA"/>
              </w:rPr>
              <w:t>Determinar tiempo de vida útil</w:t>
            </w:r>
          </w:p>
          <w:p w14:paraId="19A4D168" w14:textId="2CB2BF0B" w:rsidR="0081371F" w:rsidRPr="0081371F" w:rsidRDefault="0081371F" w:rsidP="0081371F">
            <w:pPr>
              <w:pStyle w:val="Prrafodelista"/>
              <w:numPr>
                <w:ilvl w:val="0"/>
                <w:numId w:val="13"/>
              </w:numPr>
              <w:rPr>
                <w:lang w:eastAsia="es-MX" w:bidi="ar-SA"/>
              </w:rPr>
            </w:pPr>
            <w:r w:rsidRPr="0081371F">
              <w:rPr>
                <w:lang w:eastAsia="es-MX" w:bidi="ar-SA"/>
              </w:rPr>
              <w:t>Determinar fecha para donación de producto</w:t>
            </w:r>
          </w:p>
          <w:p w14:paraId="1D140B5F" w14:textId="21F75358" w:rsidR="00B73596" w:rsidRPr="0081371F" w:rsidRDefault="0081371F" w:rsidP="0081371F">
            <w:pPr>
              <w:pStyle w:val="Prrafodelista"/>
              <w:numPr>
                <w:ilvl w:val="0"/>
                <w:numId w:val="13"/>
              </w:numPr>
              <w:jc w:val="left"/>
              <w:rPr>
                <w:lang w:eastAsia="es-MX" w:bidi="ar-SA"/>
              </w:rPr>
            </w:pPr>
            <w:r w:rsidRPr="0081371F">
              <w:rPr>
                <w:lang w:eastAsia="es-MX" w:bidi="ar-SA"/>
              </w:rPr>
              <w:t>Enviar</w:t>
            </w:r>
            <w:r>
              <w:rPr>
                <w:lang w:eastAsia="es-MX" w:bidi="ar-SA"/>
              </w:rPr>
              <w:t xml:space="preserve"> </w:t>
            </w:r>
            <w:r w:rsidRPr="0081371F">
              <w:rPr>
                <w:lang w:eastAsia="es-MX" w:bidi="ar-SA"/>
              </w:rPr>
              <w:t>resultados</w:t>
            </w:r>
            <w:r w:rsidR="00B73596" w:rsidRPr="0081371F">
              <w:rPr>
                <w:lang w:eastAsia="es-MX" w:bidi="ar-SA"/>
              </w:rPr>
              <w:br/>
            </w:r>
            <w:r w:rsidR="00B73596" w:rsidRPr="0081371F">
              <w:rPr>
                <w:lang w:eastAsia="es-MX" w:bidi="ar-SA"/>
              </w:rPr>
              <w:br/>
            </w:r>
            <w:r w:rsidR="00B73596" w:rsidRPr="0081371F">
              <w:rPr>
                <w:lang w:eastAsia="es-MX" w:bidi="ar-SA"/>
              </w:rPr>
              <w:br/>
            </w:r>
            <w:r w:rsidR="00B73596" w:rsidRPr="0081371F">
              <w:rPr>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75C9F0E5" w14:textId="2E75089E" w:rsidR="0081371F" w:rsidRDefault="0081371F" w:rsidP="0081371F">
            <w:pPr>
              <w:pStyle w:val="Prrafodelista"/>
              <w:numPr>
                <w:ilvl w:val="0"/>
                <w:numId w:val="14"/>
              </w:numPr>
              <w:rPr>
                <w:lang w:eastAsia="es-MX" w:bidi="ar-SA"/>
              </w:rPr>
            </w:pPr>
            <w:r>
              <w:rPr>
                <w:lang w:eastAsia="es-MX" w:bidi="ar-SA"/>
              </w:rPr>
              <w:t xml:space="preserve">Dispositivo tipo contenedor con los sensores </w:t>
            </w:r>
          </w:p>
          <w:p w14:paraId="7E9C6AED" w14:textId="36610CEC" w:rsidR="0081371F" w:rsidRDefault="0081371F" w:rsidP="0081371F">
            <w:pPr>
              <w:pStyle w:val="Prrafodelista"/>
              <w:numPr>
                <w:ilvl w:val="0"/>
                <w:numId w:val="14"/>
              </w:numPr>
              <w:rPr>
                <w:lang w:eastAsia="es-MX" w:bidi="ar-SA"/>
              </w:rPr>
            </w:pPr>
            <w:r>
              <w:rPr>
                <w:lang w:eastAsia="es-MX" w:bidi="ar-SA"/>
              </w:rPr>
              <w:t xml:space="preserve">Código de los microcontroladores para detección de los sensores y envió de datos </w:t>
            </w:r>
          </w:p>
          <w:p w14:paraId="6E09C480" w14:textId="1C002802" w:rsidR="0081371F" w:rsidRDefault="0081371F" w:rsidP="0081371F">
            <w:pPr>
              <w:pStyle w:val="Prrafodelista"/>
              <w:numPr>
                <w:ilvl w:val="0"/>
                <w:numId w:val="14"/>
              </w:numPr>
              <w:rPr>
                <w:lang w:eastAsia="es-MX" w:bidi="ar-SA"/>
              </w:rPr>
            </w:pPr>
            <w:r>
              <w:rPr>
                <w:lang w:eastAsia="es-MX" w:bidi="ar-SA"/>
              </w:rPr>
              <w:t>Código del servidor para el procesamiento de datos</w:t>
            </w:r>
          </w:p>
          <w:p w14:paraId="7940B891" w14:textId="62303223" w:rsidR="0081371F" w:rsidRDefault="0081371F" w:rsidP="0081371F">
            <w:pPr>
              <w:pStyle w:val="Prrafodelista"/>
              <w:numPr>
                <w:ilvl w:val="0"/>
                <w:numId w:val="14"/>
              </w:numPr>
              <w:rPr>
                <w:lang w:eastAsia="es-MX" w:bidi="ar-SA"/>
              </w:rPr>
            </w:pPr>
            <w:r>
              <w:rPr>
                <w:lang w:eastAsia="es-MX" w:bidi="ar-SA"/>
              </w:rPr>
              <w:t>Base de datos de las mediciones y de las referencias</w:t>
            </w:r>
          </w:p>
          <w:p w14:paraId="55E570C5" w14:textId="7CD1E56B" w:rsidR="00B73596" w:rsidRPr="00B73596" w:rsidRDefault="0081371F" w:rsidP="0081371F">
            <w:pPr>
              <w:pStyle w:val="Prrafodelista"/>
              <w:numPr>
                <w:ilvl w:val="0"/>
                <w:numId w:val="14"/>
              </w:numPr>
              <w:rPr>
                <w:lang w:eastAsia="es-MX" w:bidi="ar-SA"/>
              </w:rPr>
            </w:pPr>
            <w:r>
              <w:rPr>
                <w:lang w:eastAsia="es-MX" w:bidi="ar-SA"/>
              </w:rPr>
              <w:t xml:space="preserve">Código de la presentación de la información al usuario </w:t>
            </w:r>
            <w:r w:rsidR="00B73596">
              <w:rPr>
                <w:lang w:eastAsia="es-MX" w:bidi="ar-SA"/>
              </w:rPr>
              <w:br/>
            </w:r>
            <w:r w:rsidR="00B73596">
              <w:rPr>
                <w:lang w:eastAsia="es-MX" w:bidi="ar-SA"/>
              </w:rPr>
              <w:br/>
            </w:r>
            <w:r w:rsidR="00B73596">
              <w:rPr>
                <w:lang w:eastAsia="es-MX" w:bidi="ar-SA"/>
              </w:rPr>
              <w:br/>
            </w:r>
            <w:r w:rsidR="00B73596">
              <w:rPr>
                <w:lang w:eastAsia="es-MX" w:bidi="ar-SA"/>
              </w:rPr>
              <w:lastRenderedPageBreak/>
              <w:br/>
            </w:r>
            <w:r w:rsidR="00B73596">
              <w:rPr>
                <w:lang w:eastAsia="es-MX" w:bidi="ar-SA"/>
              </w:rPr>
              <w:br/>
            </w:r>
            <w:r w:rsidR="00B73596">
              <w:rPr>
                <w:lang w:eastAsia="es-MX" w:bidi="ar-SA"/>
              </w:rPr>
              <w:br/>
            </w:r>
            <w:r w:rsidR="00B73596">
              <w:rPr>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Servicios</w:t>
            </w:r>
          </w:p>
        </w:tc>
        <w:tc>
          <w:tcPr>
            <w:tcW w:w="6660" w:type="dxa"/>
            <w:shd w:val="clear" w:color="auto" w:fill="auto"/>
            <w:hideMark/>
          </w:tcPr>
          <w:p w14:paraId="0A825AA6" w14:textId="6AD6BD97" w:rsidR="0081371F" w:rsidRDefault="0081371F" w:rsidP="0081371F">
            <w:pPr>
              <w:pStyle w:val="Prrafodelista"/>
              <w:numPr>
                <w:ilvl w:val="0"/>
                <w:numId w:val="15"/>
              </w:numPr>
              <w:suppressAutoHyphens w:val="0"/>
              <w:autoSpaceDN/>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Calibración del grado de madurez por parte del usuario.</w:t>
            </w:r>
          </w:p>
          <w:p w14:paraId="673705F8" w14:textId="4B342C9C" w:rsidR="00B73596" w:rsidRPr="0081371F" w:rsidRDefault="0081371F" w:rsidP="0081371F">
            <w:pPr>
              <w:pStyle w:val="Prrafodelista"/>
              <w:numPr>
                <w:ilvl w:val="0"/>
                <w:numId w:val="15"/>
              </w:numPr>
              <w:suppressAutoHyphens w:val="0"/>
              <w:autoSpaceDN/>
              <w:textAlignment w:val="auto"/>
              <w:rPr>
                <w:rFonts w:eastAsia="Times New Roman" w:cs="Calibri"/>
                <w:color w:val="767171"/>
                <w:kern w:val="0"/>
                <w:sz w:val="22"/>
                <w:szCs w:val="22"/>
                <w:lang w:eastAsia="es-MX" w:bidi="ar-SA"/>
              </w:rPr>
            </w:pPr>
            <w:r w:rsidRPr="0081371F">
              <w:rPr>
                <w:rFonts w:eastAsia="Times New Roman" w:cs="Calibri"/>
                <w:color w:val="767171"/>
                <w:kern w:val="0"/>
                <w:sz w:val="22"/>
                <w:szCs w:val="22"/>
                <w:lang w:eastAsia="es-MX" w:bidi="ar-SA"/>
              </w:rPr>
              <w:t>Determinación del grado de madures de la fruta</w:t>
            </w:r>
            <w:r>
              <w:rPr>
                <w:rFonts w:eastAsia="Times New Roman" w:cs="Calibri"/>
                <w:color w:val="767171"/>
                <w:kern w:val="0"/>
                <w:sz w:val="22"/>
                <w:szCs w:val="22"/>
                <w:lang w:eastAsia="es-MX" w:bidi="ar-SA"/>
              </w:rPr>
              <w:t>.</w:t>
            </w:r>
          </w:p>
          <w:p w14:paraId="1C062A9B" w14:textId="2BA04619" w:rsidR="0081371F" w:rsidRPr="0081371F" w:rsidRDefault="0081371F" w:rsidP="0081371F">
            <w:pPr>
              <w:pStyle w:val="Prrafodelista"/>
              <w:numPr>
                <w:ilvl w:val="0"/>
                <w:numId w:val="15"/>
              </w:numPr>
              <w:suppressAutoHyphens w:val="0"/>
              <w:autoSpaceDN/>
              <w:textAlignment w:val="auto"/>
              <w:rPr>
                <w:rFonts w:eastAsia="Times New Roman" w:cs="Calibri"/>
                <w:color w:val="767171"/>
                <w:kern w:val="0"/>
                <w:sz w:val="22"/>
                <w:szCs w:val="22"/>
                <w:lang w:eastAsia="es-MX" w:bidi="ar-SA"/>
              </w:rPr>
            </w:pPr>
            <w:r w:rsidRPr="0081371F">
              <w:rPr>
                <w:rFonts w:eastAsia="Times New Roman" w:cs="Calibri"/>
                <w:color w:val="767171"/>
                <w:kern w:val="0"/>
                <w:sz w:val="22"/>
                <w:szCs w:val="22"/>
                <w:lang w:eastAsia="es-MX" w:bidi="ar-SA"/>
              </w:rPr>
              <w:t>Determinación del tiempo de vida útil del producto</w:t>
            </w:r>
            <w:r>
              <w:rPr>
                <w:rFonts w:eastAsia="Times New Roman" w:cs="Calibri"/>
                <w:color w:val="767171"/>
                <w:kern w:val="0"/>
                <w:sz w:val="22"/>
                <w:szCs w:val="22"/>
                <w:lang w:eastAsia="es-MX" w:bidi="ar-SA"/>
              </w:rPr>
              <w:t>.</w:t>
            </w:r>
          </w:p>
          <w:p w14:paraId="4BCE5E4F" w14:textId="3EADF65D" w:rsidR="0081371F" w:rsidRPr="0081371F" w:rsidRDefault="0081371F" w:rsidP="0081371F">
            <w:pPr>
              <w:pStyle w:val="Prrafodelista"/>
              <w:numPr>
                <w:ilvl w:val="0"/>
                <w:numId w:val="15"/>
              </w:numPr>
              <w:suppressAutoHyphens w:val="0"/>
              <w:autoSpaceDN/>
              <w:textAlignment w:val="auto"/>
              <w:rPr>
                <w:rFonts w:eastAsia="Times New Roman" w:cs="Calibri"/>
                <w:color w:val="767171"/>
                <w:kern w:val="0"/>
                <w:sz w:val="22"/>
                <w:szCs w:val="22"/>
                <w:lang w:eastAsia="es-MX" w:bidi="ar-SA"/>
              </w:rPr>
            </w:pPr>
            <w:r w:rsidRPr="0081371F">
              <w:rPr>
                <w:rFonts w:eastAsia="Times New Roman" w:cs="Calibri"/>
                <w:color w:val="767171"/>
                <w:kern w:val="0"/>
                <w:sz w:val="22"/>
                <w:szCs w:val="22"/>
                <w:lang w:eastAsia="es-MX" w:bidi="ar-SA"/>
              </w:rPr>
              <w:t>Generar notificación de donación de producto por grado de maduración avanzado</w:t>
            </w:r>
            <w:r>
              <w:rPr>
                <w:rFonts w:eastAsia="Times New Roman" w:cs="Calibri"/>
                <w:color w:val="767171"/>
                <w:kern w:val="0"/>
                <w:sz w:val="22"/>
                <w:szCs w:val="22"/>
                <w:lang w:eastAsia="es-MX" w:bidi="ar-SA"/>
              </w:rPr>
              <w:t>.</w:t>
            </w:r>
          </w:p>
        </w:tc>
      </w:tr>
      <w:tr w:rsidR="00B73596" w:rsidRPr="00B73596" w14:paraId="4C7403A2" w14:textId="77777777" w:rsidTr="0081371F">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tcPr>
          <w:p w14:paraId="7F572003" w14:textId="6CECAA98"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19948D79" w14:textId="77777777" w:rsidTr="0081371F">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tcPr>
          <w:p w14:paraId="63B45E5A" w14:textId="4E598526"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138E947A" w14:textId="77777777" w:rsidR="0081371F" w:rsidRDefault="0081371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Dispositivo </w:t>
            </w:r>
            <w:proofErr w:type="spellStart"/>
            <w:r>
              <w:rPr>
                <w:rFonts w:ascii="Ubuntu Light" w:eastAsia="Times New Roman" w:hAnsi="Ubuntu Light" w:cs="Calibri"/>
                <w:color w:val="767171"/>
                <w:kern w:val="0"/>
                <w:sz w:val="22"/>
                <w:szCs w:val="22"/>
                <w:lang w:eastAsia="es-MX" w:bidi="ar-SA"/>
              </w:rPr>
              <w:t>IoT</w:t>
            </w:r>
            <w:proofErr w:type="spellEnd"/>
            <w:r>
              <w:rPr>
                <w:rFonts w:ascii="Ubuntu Light" w:eastAsia="Times New Roman" w:hAnsi="Ubuntu Light" w:cs="Calibri"/>
                <w:color w:val="767171"/>
                <w:kern w:val="0"/>
                <w:sz w:val="22"/>
                <w:szCs w:val="22"/>
                <w:lang w:eastAsia="es-MX" w:bidi="ar-SA"/>
              </w:rPr>
              <w:t xml:space="preserve"> que ayude a disminuir el desperdicio de alimentos de origen vegetal.</w:t>
            </w:r>
          </w:p>
          <w:p w14:paraId="1A8E33A5" w14:textId="77777777" w:rsidR="0081371F" w:rsidRDefault="0081371F"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4336E9E7" w14:textId="0C1760AB" w:rsidR="0081371F" w:rsidRDefault="0081371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Mediante la determinación del grado de maduración de las frutas active una alarma de donación de producto cuando el tiempo de vida útil sea muy corto. Enviando un mensaje por internet a los interesados de la donación. Y con la información del tiempo de vida útil el vendedor pueda administrar con menor perdida. </w:t>
            </w:r>
          </w:p>
          <w:p w14:paraId="7CBBF4BA" w14:textId="356497A8"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81371F" w:rsidRPr="00B73596" w14:paraId="4993DEA0" w14:textId="77777777" w:rsidTr="00B73596">
        <w:trPr>
          <w:trHeight w:val="360"/>
        </w:trPr>
        <w:tc>
          <w:tcPr>
            <w:tcW w:w="2860" w:type="dxa"/>
            <w:shd w:val="clear" w:color="auto" w:fill="auto"/>
            <w:hideMark/>
          </w:tcPr>
          <w:p w14:paraId="484A1AE2" w14:textId="77777777" w:rsidR="0081371F" w:rsidRPr="00B73596" w:rsidRDefault="0081371F" w:rsidP="0081371F">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A04ADCC" w14:textId="77777777" w:rsidR="0081371F" w:rsidRDefault="0081371F" w:rsidP="0081371F">
            <w:pPr>
              <w:suppressAutoHyphens w:val="0"/>
              <w:autoSpaceDN/>
              <w:textAlignment w:val="auto"/>
            </w:pPr>
            <w:r w:rsidRPr="0081371F">
              <w:t>Erica Saavedra Riveros</w:t>
            </w:r>
            <w:r>
              <w:t xml:space="preserve">: Construcción del arreglo de sensores para detección de gases emitidos por las frutas, </w:t>
            </w:r>
          </w:p>
          <w:p w14:paraId="5DF63674" w14:textId="0EC29617" w:rsidR="0081371F" w:rsidRPr="00B73596" w:rsidRDefault="0081371F" w:rsidP="0081371F">
            <w:pPr>
              <w:suppressAutoHyphens w:val="0"/>
              <w:autoSpaceDN/>
              <w:textAlignment w:val="auto"/>
              <w:rPr>
                <w:rFonts w:ascii="Ubuntu Light" w:eastAsia="Times New Roman" w:hAnsi="Ubuntu Light" w:cs="Calibri"/>
                <w:color w:val="767171"/>
                <w:kern w:val="0"/>
                <w:sz w:val="22"/>
                <w:szCs w:val="22"/>
                <w:lang w:eastAsia="es-MX" w:bidi="ar-SA"/>
              </w:rPr>
            </w:pPr>
          </w:p>
        </w:tc>
      </w:tr>
      <w:tr w:rsidR="0081371F" w:rsidRPr="00B73596" w14:paraId="02B90214" w14:textId="77777777" w:rsidTr="00B73596">
        <w:trPr>
          <w:trHeight w:val="360"/>
        </w:trPr>
        <w:tc>
          <w:tcPr>
            <w:tcW w:w="2860" w:type="dxa"/>
            <w:shd w:val="clear" w:color="auto" w:fill="auto"/>
            <w:noWrap/>
            <w:hideMark/>
          </w:tcPr>
          <w:p w14:paraId="48D07BD6" w14:textId="77777777" w:rsidR="0081371F" w:rsidRPr="00B73596" w:rsidRDefault="0081371F" w:rsidP="0081371F">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3B748925" w:rsidR="0081371F" w:rsidRPr="00B73596" w:rsidRDefault="0081371F" w:rsidP="0081371F">
            <w:pPr>
              <w:suppressAutoHyphens w:val="0"/>
              <w:autoSpaceDN/>
              <w:textAlignment w:val="auto"/>
              <w:rPr>
                <w:rFonts w:ascii="Ubuntu Light" w:eastAsia="Times New Roman" w:hAnsi="Ubuntu Light" w:cs="Calibri"/>
                <w:color w:val="767171"/>
                <w:kern w:val="0"/>
                <w:sz w:val="22"/>
                <w:szCs w:val="22"/>
                <w:lang w:eastAsia="es-MX" w:bidi="ar-SA"/>
              </w:rPr>
            </w:pPr>
            <w:r w:rsidRPr="0081371F">
              <w:rPr>
                <w:lang w:eastAsia="es-MX" w:bidi="ar-SA"/>
              </w:rPr>
              <w:t>José Omar Ojeda Aguila</w:t>
            </w:r>
            <w:r>
              <w:rPr>
                <w:lang w:eastAsia="es-MX" w:bidi="ar-SA"/>
              </w:rPr>
              <w:t>r: Comunicación de microcontroladores con la base de datos, búsqueda de información</w:t>
            </w:r>
            <w:r>
              <w:rPr>
                <w:rFonts w:ascii="Ubuntu Light" w:eastAsia="Times New Roman" w:hAnsi="Ubuntu Light" w:cs="Calibri"/>
                <w:color w:val="767171"/>
                <w:kern w:val="0"/>
                <w:sz w:val="22"/>
                <w:szCs w:val="22"/>
                <w:lang w:eastAsia="es-MX" w:bidi="ar-SA"/>
              </w:rPr>
              <w:t xml:space="preserve"> </w:t>
            </w:r>
          </w:p>
        </w:tc>
      </w:tr>
      <w:tr w:rsidR="0081371F" w:rsidRPr="00B73596" w14:paraId="1085F07B" w14:textId="77777777" w:rsidTr="00B73596">
        <w:trPr>
          <w:trHeight w:val="360"/>
        </w:trPr>
        <w:tc>
          <w:tcPr>
            <w:tcW w:w="2860" w:type="dxa"/>
            <w:shd w:val="clear" w:color="auto" w:fill="auto"/>
            <w:noWrap/>
            <w:hideMark/>
          </w:tcPr>
          <w:p w14:paraId="0E916A7F" w14:textId="77777777" w:rsidR="0081371F" w:rsidRPr="00B73596" w:rsidRDefault="0081371F" w:rsidP="0081371F">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FED7393" w14:textId="77777777" w:rsidR="0081371F" w:rsidRDefault="0081371F" w:rsidP="0081371F">
            <w:pPr>
              <w:suppressAutoHyphens w:val="0"/>
              <w:autoSpaceDN/>
              <w:textAlignment w:val="auto"/>
              <w:rPr>
                <w:rFonts w:ascii="Arial" w:hAnsi="Arial" w:cs="Arial"/>
                <w:sz w:val="20"/>
                <w:szCs w:val="20"/>
              </w:rPr>
            </w:pPr>
          </w:p>
          <w:p w14:paraId="7468BB89" w14:textId="77777777" w:rsidR="0081371F" w:rsidRDefault="0081371F" w:rsidP="0081371F">
            <w:pPr>
              <w:suppressAutoHyphens w:val="0"/>
              <w:autoSpaceDN/>
              <w:textAlignment w:val="auto"/>
              <w:rPr>
                <w:rFonts w:ascii="Arial" w:hAnsi="Arial" w:cs="Arial"/>
                <w:sz w:val="20"/>
                <w:szCs w:val="20"/>
              </w:rPr>
            </w:pPr>
            <w:r w:rsidRPr="0081371F">
              <w:rPr>
                <w:rFonts w:ascii="Arial" w:hAnsi="Arial" w:cs="Arial"/>
                <w:sz w:val="20"/>
                <w:szCs w:val="20"/>
              </w:rPr>
              <w:t>Ramsés Ortiz Castr</w:t>
            </w:r>
            <w:r>
              <w:rPr>
                <w:rFonts w:ascii="Arial" w:hAnsi="Arial" w:cs="Arial"/>
                <w:sz w:val="20"/>
                <w:szCs w:val="20"/>
              </w:rPr>
              <w:t>o: Procesamiento de datos para determinar el grado de maduración, captura y análisis de imagen para detección de colores</w:t>
            </w:r>
          </w:p>
          <w:p w14:paraId="7BAF5612" w14:textId="4C4B00C1" w:rsidR="0081371F" w:rsidRPr="00B73596" w:rsidRDefault="0081371F" w:rsidP="0081371F">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EA4F1" w14:textId="77777777" w:rsidR="007B38BB" w:rsidRDefault="007B38BB">
      <w:r>
        <w:separator/>
      </w:r>
    </w:p>
  </w:endnote>
  <w:endnote w:type="continuationSeparator" w:id="0">
    <w:p w14:paraId="282EFB3B" w14:textId="77777777" w:rsidR="007B38BB" w:rsidRDefault="007B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150C" w14:textId="77777777" w:rsidR="007B38BB" w:rsidRDefault="007B38BB">
      <w:r>
        <w:rPr>
          <w:color w:val="000000"/>
        </w:rPr>
        <w:separator/>
      </w:r>
    </w:p>
  </w:footnote>
  <w:footnote w:type="continuationSeparator" w:id="0">
    <w:p w14:paraId="724275F6" w14:textId="77777777" w:rsidR="007B38BB" w:rsidRDefault="007B3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7073"/>
    <w:multiLevelType w:val="hybridMultilevel"/>
    <w:tmpl w:val="69403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4C114C"/>
    <w:multiLevelType w:val="hybridMultilevel"/>
    <w:tmpl w:val="8B164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558DF"/>
    <w:multiLevelType w:val="hybridMultilevel"/>
    <w:tmpl w:val="705CE6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B01E7D"/>
    <w:multiLevelType w:val="hybridMultilevel"/>
    <w:tmpl w:val="C6040F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6"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342A6BE8"/>
    <w:multiLevelType w:val="hybridMultilevel"/>
    <w:tmpl w:val="187CAA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2F50CC"/>
    <w:multiLevelType w:val="hybridMultilevel"/>
    <w:tmpl w:val="D554B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3C14D0"/>
    <w:multiLevelType w:val="hybridMultilevel"/>
    <w:tmpl w:val="2E8E8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35E1E3E"/>
    <w:multiLevelType w:val="hybridMultilevel"/>
    <w:tmpl w:val="CBE83C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8C133E"/>
    <w:multiLevelType w:val="hybridMultilevel"/>
    <w:tmpl w:val="C1CC3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BA00BA"/>
    <w:multiLevelType w:val="hybridMultilevel"/>
    <w:tmpl w:val="39C831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4882487">
    <w:abstractNumId w:val="4"/>
  </w:num>
  <w:num w:numId="2" w16cid:durableId="1326546043">
    <w:abstractNumId w:val="9"/>
  </w:num>
  <w:num w:numId="3" w16cid:durableId="1625773593">
    <w:abstractNumId w:val="6"/>
  </w:num>
  <w:num w:numId="4" w16cid:durableId="1488589303">
    <w:abstractNumId w:val="5"/>
  </w:num>
  <w:num w:numId="5" w16cid:durableId="861431018">
    <w:abstractNumId w:val="10"/>
  </w:num>
  <w:num w:numId="6" w16cid:durableId="1091969313">
    <w:abstractNumId w:val="2"/>
  </w:num>
  <w:num w:numId="7" w16cid:durableId="564487767">
    <w:abstractNumId w:val="12"/>
  </w:num>
  <w:num w:numId="8" w16cid:durableId="174420861">
    <w:abstractNumId w:val="8"/>
  </w:num>
  <w:num w:numId="9" w16cid:durableId="1675448324">
    <w:abstractNumId w:val="14"/>
  </w:num>
  <w:num w:numId="10" w16cid:durableId="262110933">
    <w:abstractNumId w:val="3"/>
  </w:num>
  <w:num w:numId="11" w16cid:durableId="2141918330">
    <w:abstractNumId w:val="7"/>
  </w:num>
  <w:num w:numId="12" w16cid:durableId="157380321">
    <w:abstractNumId w:val="0"/>
  </w:num>
  <w:num w:numId="13" w16cid:durableId="2045590008">
    <w:abstractNumId w:val="1"/>
  </w:num>
  <w:num w:numId="14" w16cid:durableId="763920184">
    <w:abstractNumId w:val="11"/>
  </w:num>
  <w:num w:numId="15" w16cid:durableId="8590509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436B6D"/>
    <w:rsid w:val="00493924"/>
    <w:rsid w:val="00533D6F"/>
    <w:rsid w:val="0054609E"/>
    <w:rsid w:val="005B1859"/>
    <w:rsid w:val="006403D8"/>
    <w:rsid w:val="006700BF"/>
    <w:rsid w:val="00692571"/>
    <w:rsid w:val="006F20A6"/>
    <w:rsid w:val="00713DB2"/>
    <w:rsid w:val="007961DE"/>
    <w:rsid w:val="00797245"/>
    <w:rsid w:val="007B38BB"/>
    <w:rsid w:val="007D6EBA"/>
    <w:rsid w:val="0081371F"/>
    <w:rsid w:val="00837879"/>
    <w:rsid w:val="00837AD6"/>
    <w:rsid w:val="008454FB"/>
    <w:rsid w:val="008566EA"/>
    <w:rsid w:val="00864F9F"/>
    <w:rsid w:val="00872A0E"/>
    <w:rsid w:val="00975786"/>
    <w:rsid w:val="009A7423"/>
    <w:rsid w:val="009E6F60"/>
    <w:rsid w:val="00A02FEC"/>
    <w:rsid w:val="00A15683"/>
    <w:rsid w:val="00A24F73"/>
    <w:rsid w:val="00A60B58"/>
    <w:rsid w:val="00A81171"/>
    <w:rsid w:val="00A91B34"/>
    <w:rsid w:val="00B52532"/>
    <w:rsid w:val="00B73596"/>
    <w:rsid w:val="00B77D5D"/>
    <w:rsid w:val="00BB72BB"/>
    <w:rsid w:val="00C31ED0"/>
    <w:rsid w:val="00C657C4"/>
    <w:rsid w:val="00C8610F"/>
    <w:rsid w:val="00C94D1A"/>
    <w:rsid w:val="00D51678"/>
    <w:rsid w:val="00E025E0"/>
    <w:rsid w:val="00E32F3A"/>
    <w:rsid w:val="00E50BDA"/>
    <w:rsid w:val="00EC118F"/>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3</TotalTime>
  <Pages>6</Pages>
  <Words>730</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Ramses </cp:lastModifiedBy>
  <cp:revision>2</cp:revision>
  <dcterms:created xsi:type="dcterms:W3CDTF">2022-12-08T18:56:00Z</dcterms:created>
  <dcterms:modified xsi:type="dcterms:W3CDTF">2022-12-08T18:56:00Z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